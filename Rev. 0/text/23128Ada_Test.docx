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BF21" w14:textId="77777777" w:rsidR="00FF3075" w:rsidRDefault="00FF3075" w:rsidP="00FF3075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65452">
        <w:rPr>
          <w:rStyle w:val="Buchtitel"/>
          <w:bCs w:val="0"/>
          <w:i w:val="0"/>
          <w:iCs w:val="0"/>
          <w:lang w:val="en-US"/>
        </w:rPr>
        <w:t>Commodore: 23128 Adapter Passive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4BF41DB6" w14:textId="4D12A016" w:rsidR="0001054C" w:rsidRPr="00FF3075" w:rsidRDefault="00FF3075" w:rsidP="00FF3075">
      <w:pPr>
        <w:pStyle w:val="DokumentTitel"/>
        <w:rPr>
          <w:rStyle w:val="Buchtitel"/>
          <w:i w:val="0"/>
          <w:iCs w:val="0"/>
          <w:lang w:val="en-US"/>
        </w:rPr>
      </w:pPr>
      <w:r w:rsidRPr="00FF3075">
        <w:rPr>
          <w:rStyle w:val="Buchtitel"/>
          <w:i w:val="0"/>
          <w:iCs w:val="0"/>
          <w:lang w:val="en-US"/>
        </w:rPr>
        <w:t>Test</w:t>
      </w:r>
    </w:p>
    <w:p w14:paraId="5E945BB5" w14:textId="64EC6204" w:rsidR="00FF3075" w:rsidRDefault="00FF3075" w:rsidP="00FF307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5B791682" w14:textId="3EA0F5EF" w:rsidR="00FF3075" w:rsidRDefault="00FF3075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passive 23128 Adapter (Rev. 0) was tested in a Commodore C16 (ASSY 250443 Rev B). An ST M27C512 EPROM with the following binaries was installed: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751"/>
        <w:gridCol w:w="1646"/>
        <w:gridCol w:w="4111"/>
      </w:tblGrid>
      <w:tr w:rsidR="00FF3075" w14:paraId="5F34C47C" w14:textId="77777777" w:rsidTr="00FF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1" w:type="dxa"/>
          </w:tcPr>
          <w:p w14:paraId="004EA4DA" w14:textId="36656FF3" w:rsidR="00FF3075" w:rsidRDefault="00FF3075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Offset Address</w:t>
            </w:r>
          </w:p>
        </w:tc>
        <w:tc>
          <w:tcPr>
            <w:tcW w:w="1646" w:type="dxa"/>
          </w:tcPr>
          <w:p w14:paraId="483ED013" w14:textId="143DC407" w:rsidR="00FF3075" w:rsidRDefault="00FF3075" w:rsidP="00FF3075">
            <w:pPr>
              <w:jc w:val="center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Memory Bank</w:t>
            </w:r>
          </w:p>
        </w:tc>
        <w:tc>
          <w:tcPr>
            <w:tcW w:w="4111" w:type="dxa"/>
          </w:tcPr>
          <w:p w14:paraId="6416F152" w14:textId="5A6DFAE4" w:rsidR="00FF3075" w:rsidRDefault="00FF3075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</w:tr>
      <w:tr w:rsidR="00FF3075" w14:paraId="1BB3E77D" w14:textId="77777777" w:rsidTr="00F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1" w:type="dxa"/>
          </w:tcPr>
          <w:p w14:paraId="0662AE47" w14:textId="34CCD191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$0000</w:t>
            </w:r>
          </w:p>
        </w:tc>
        <w:tc>
          <w:tcPr>
            <w:tcW w:w="1646" w:type="dxa"/>
          </w:tcPr>
          <w:p w14:paraId="0C07F1C3" w14:textId="1A736619" w:rsidR="00FF3075" w:rsidRDefault="00FF3075" w:rsidP="00FF3075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</w:t>
            </w:r>
          </w:p>
        </w:tc>
        <w:tc>
          <w:tcPr>
            <w:tcW w:w="4111" w:type="dxa"/>
          </w:tcPr>
          <w:p w14:paraId="12C49C7B" w14:textId="2CC13B2D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Commodore PAL Kernal (318004-05)</w:t>
            </w:r>
          </w:p>
        </w:tc>
      </w:tr>
      <w:tr w:rsidR="00FF3075" w14:paraId="0C4D2EF0" w14:textId="77777777" w:rsidTr="00FF3075">
        <w:tc>
          <w:tcPr>
            <w:tcW w:w="1751" w:type="dxa"/>
          </w:tcPr>
          <w:p w14:paraId="5FC460DA" w14:textId="680932A9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$4000</w:t>
            </w:r>
          </w:p>
        </w:tc>
        <w:tc>
          <w:tcPr>
            <w:tcW w:w="1646" w:type="dxa"/>
          </w:tcPr>
          <w:p w14:paraId="4F9654D5" w14:textId="582085BA" w:rsidR="00FF3075" w:rsidRDefault="00FF3075" w:rsidP="00FF3075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4111" w:type="dxa"/>
          </w:tcPr>
          <w:p w14:paraId="0BC47F1D" w14:textId="27D27319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JiffyDOS 6.01 for C16 (PAL)</w:t>
            </w:r>
          </w:p>
        </w:tc>
      </w:tr>
      <w:tr w:rsidR="00FF3075" w14:paraId="40962E75" w14:textId="77777777" w:rsidTr="00F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1" w:type="dxa"/>
          </w:tcPr>
          <w:p w14:paraId="080E77E5" w14:textId="0898B604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$8000</w:t>
            </w:r>
          </w:p>
        </w:tc>
        <w:tc>
          <w:tcPr>
            <w:tcW w:w="1646" w:type="dxa"/>
          </w:tcPr>
          <w:p w14:paraId="4415E15A" w14:textId="72B716B2" w:rsidR="00FF3075" w:rsidRDefault="00FF3075" w:rsidP="00FF3075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4111" w:type="dxa"/>
          </w:tcPr>
          <w:p w14:paraId="2E1A4357" w14:textId="5541458C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Diag264 (PAL)</w:t>
            </w:r>
          </w:p>
        </w:tc>
      </w:tr>
      <w:tr w:rsidR="00FF3075" w14:paraId="01B34C7D" w14:textId="77777777" w:rsidTr="00FF3075">
        <w:tc>
          <w:tcPr>
            <w:tcW w:w="1751" w:type="dxa"/>
          </w:tcPr>
          <w:p w14:paraId="0E7C3AED" w14:textId="2B9CB90B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$C000</w:t>
            </w:r>
          </w:p>
        </w:tc>
        <w:tc>
          <w:tcPr>
            <w:tcW w:w="1646" w:type="dxa"/>
          </w:tcPr>
          <w:p w14:paraId="59340FC2" w14:textId="74EE9A9B" w:rsidR="00FF3075" w:rsidRDefault="00FF3075" w:rsidP="00FF3075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4111" w:type="dxa"/>
          </w:tcPr>
          <w:p w14:paraId="4EED53C3" w14:textId="16731D34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empty</w:t>
            </w:r>
          </w:p>
        </w:tc>
      </w:tr>
    </w:tbl>
    <w:p w14:paraId="4007A2C0" w14:textId="3A13ED9B" w:rsidR="00FF3075" w:rsidRDefault="00FF3075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298F1925" w14:textId="734A20D0" w:rsidR="00FF3075" w:rsidRDefault="00FF3075" w:rsidP="00FF307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p w14:paraId="7DD9C997" w14:textId="4E053A81" w:rsidR="00AB5C09" w:rsidRPr="00AB5C09" w:rsidRDefault="00AB5C09" w:rsidP="00AB5C09">
      <w:pPr>
        <w:rPr>
          <w:lang w:val="en-US"/>
        </w:rPr>
      </w:pPr>
      <w:r>
        <w:rPr>
          <w:lang w:val="en-US"/>
        </w:rPr>
        <w:t>The C16 was powered down for setting the jumpers, the jumpers were set and the C16 was powered up again.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696"/>
        <w:gridCol w:w="2127"/>
        <w:gridCol w:w="1134"/>
      </w:tblGrid>
      <w:tr w:rsidR="00FF3075" w14:paraId="1B11AF21" w14:textId="77777777" w:rsidTr="00AB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46FB7DC0" w14:textId="1BD7E809" w:rsidR="00FF3075" w:rsidRDefault="00FF3075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Jumpers</w:t>
            </w:r>
            <w:r w:rsidR="00AB5C09">
              <w:rPr>
                <w:rStyle w:val="Buchtitel"/>
                <w:b/>
                <w:bCs/>
                <w:i w:val="0"/>
                <w:iCs w:val="0"/>
                <w:lang w:val="en-US"/>
              </w:rPr>
              <w:t xml:space="preserve"> JP1</w:t>
            </w:r>
          </w:p>
        </w:tc>
        <w:tc>
          <w:tcPr>
            <w:tcW w:w="2127" w:type="dxa"/>
          </w:tcPr>
          <w:p w14:paraId="39141314" w14:textId="0DF0121E" w:rsidR="00FF3075" w:rsidRDefault="00AB5C09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Boots to</w:t>
            </w:r>
          </w:p>
        </w:tc>
        <w:tc>
          <w:tcPr>
            <w:tcW w:w="1134" w:type="dxa"/>
          </w:tcPr>
          <w:p w14:paraId="522CC86C" w14:textId="78948514" w:rsidR="00FF3075" w:rsidRDefault="00AB5C09" w:rsidP="00AB5C09">
            <w:pPr>
              <w:jc w:val="center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Testing</w:t>
            </w:r>
          </w:p>
        </w:tc>
      </w:tr>
      <w:tr w:rsidR="00FF3075" w14:paraId="1F8EA4C5" w14:textId="77777777" w:rsidTr="00AB5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10783AF1" w14:textId="10B9FFAA" w:rsidR="00FF3075" w:rsidRDefault="00FF3075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A14 and A15</w:t>
            </w:r>
          </w:p>
        </w:tc>
        <w:tc>
          <w:tcPr>
            <w:tcW w:w="2127" w:type="dxa"/>
          </w:tcPr>
          <w:p w14:paraId="6F79DAA2" w14:textId="7D36B152" w:rsidR="00FF3075" w:rsidRDefault="00AB5C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Normal Kernal</w:t>
            </w:r>
          </w:p>
        </w:tc>
        <w:tc>
          <w:tcPr>
            <w:tcW w:w="1134" w:type="dxa"/>
          </w:tcPr>
          <w:p w14:paraId="30C563B3" w14:textId="5E2B569D" w:rsidR="00FF3075" w:rsidRDefault="00AB5C09" w:rsidP="00AB5C09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FF3075" w14:paraId="5200815E" w14:textId="77777777" w:rsidTr="00AB5C09">
        <w:tc>
          <w:tcPr>
            <w:tcW w:w="1696" w:type="dxa"/>
          </w:tcPr>
          <w:p w14:paraId="3E53CBC5" w14:textId="4DEE2248" w:rsidR="00FF3075" w:rsidRDefault="00AB5C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A15 only</w:t>
            </w:r>
          </w:p>
        </w:tc>
        <w:tc>
          <w:tcPr>
            <w:tcW w:w="2127" w:type="dxa"/>
          </w:tcPr>
          <w:p w14:paraId="2FBD12DE" w14:textId="40C2156A" w:rsidR="00FF3075" w:rsidRDefault="00AB5C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JiffyDOS</w:t>
            </w:r>
          </w:p>
        </w:tc>
        <w:tc>
          <w:tcPr>
            <w:tcW w:w="1134" w:type="dxa"/>
          </w:tcPr>
          <w:p w14:paraId="0389A160" w14:textId="03D4C256" w:rsidR="00FF3075" w:rsidRDefault="00AB5C09" w:rsidP="00AB5C09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FF3075" w14:paraId="1F8EC890" w14:textId="77777777" w:rsidTr="00AB5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786FD467" w14:textId="230AB96E" w:rsidR="00FF3075" w:rsidRDefault="00AB5C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A14 only</w:t>
            </w:r>
          </w:p>
        </w:tc>
        <w:tc>
          <w:tcPr>
            <w:tcW w:w="2127" w:type="dxa"/>
          </w:tcPr>
          <w:p w14:paraId="75346AC7" w14:textId="035AAF52" w:rsidR="00FF3075" w:rsidRDefault="00AB5C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Diag264</w:t>
            </w:r>
          </w:p>
        </w:tc>
        <w:tc>
          <w:tcPr>
            <w:tcW w:w="1134" w:type="dxa"/>
          </w:tcPr>
          <w:p w14:paraId="76F13BC4" w14:textId="514CF949" w:rsidR="00FF3075" w:rsidRDefault="00AB5C09" w:rsidP="00AB5C09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4FF2BCFF" w14:textId="11A52D4E" w:rsidR="00FF3075" w:rsidRDefault="00FF3075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8C7CBA7" w14:textId="4AB496C2" w:rsidR="00AB5C09" w:rsidRDefault="00AB5C0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Kernals were tested, no problems have occurred. All configuration addresses are effective.</w:t>
      </w:r>
    </w:p>
    <w:p w14:paraId="2B722252" w14:textId="0D088093" w:rsidR="00FF3075" w:rsidRDefault="00AB5C09" w:rsidP="00AB5C09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1A3930B1" w14:textId="6DD8616D" w:rsidR="00AB5C09" w:rsidRPr="00AB5C09" w:rsidRDefault="00AB5C09" w:rsidP="00AB5C09">
      <w:pPr>
        <w:rPr>
          <w:b/>
          <w:bCs/>
          <w:lang w:val="en-US"/>
        </w:rPr>
      </w:pPr>
      <w:r w:rsidRPr="00AB5C09">
        <w:rPr>
          <w:b/>
          <w:bCs/>
          <w:lang w:val="en-US"/>
        </w:rPr>
        <w:t>The 23128 Adapter is fully functional.</w:t>
      </w:r>
    </w:p>
    <w:p w14:paraId="2D47893D" w14:textId="77777777" w:rsidR="00FF3075" w:rsidRPr="001E790F" w:rsidRDefault="00FF3075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FF3075" w:rsidRPr="001E790F" w:rsidSect="00FF3075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BE1E7" w14:textId="77777777" w:rsidR="00FF3075" w:rsidRDefault="00FF3075" w:rsidP="004207BD">
      <w:pPr>
        <w:spacing w:after="0" w:line="240" w:lineRule="auto"/>
      </w:pPr>
      <w:r>
        <w:separator/>
      </w:r>
    </w:p>
  </w:endnote>
  <w:endnote w:type="continuationSeparator" w:id="0">
    <w:p w14:paraId="62D9975A" w14:textId="77777777" w:rsidR="00FF3075" w:rsidRDefault="00FF307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B7961" w14:textId="659F0158" w:rsidR="004207BD" w:rsidRPr="00FF3075" w:rsidRDefault="00AE432D">
    <w:pPr>
      <w:pStyle w:val="Fuzeile"/>
      <w:rPr>
        <w:lang w:val="en-US"/>
      </w:rPr>
    </w:pPr>
    <w:r w:rsidRPr="00FF3075">
      <w:rPr>
        <w:noProof/>
        <w:lang w:val="en-US"/>
      </w:rPr>
      <w:fldChar w:fldCharType="begin"/>
    </w:r>
    <w:r w:rsidRPr="00FF3075">
      <w:rPr>
        <w:noProof/>
        <w:lang w:val="en-US"/>
      </w:rPr>
      <w:instrText xml:space="preserve"> FILENAME \* MERGEFORMAT </w:instrText>
    </w:r>
    <w:r w:rsidRPr="00FF3075">
      <w:rPr>
        <w:noProof/>
        <w:lang w:val="en-US"/>
      </w:rPr>
      <w:fldChar w:fldCharType="separate"/>
    </w:r>
    <w:r w:rsidR="00404DA6">
      <w:rPr>
        <w:noProof/>
        <w:lang w:val="en-US"/>
      </w:rPr>
      <w:t>23128Ada_Test.docx</w:t>
    </w:r>
    <w:r w:rsidRPr="00FF3075">
      <w:rPr>
        <w:noProof/>
        <w:lang w:val="en-US"/>
      </w:rPr>
      <w:fldChar w:fldCharType="end"/>
    </w:r>
    <w:r w:rsidR="004207BD" w:rsidRPr="00FF3075">
      <w:rPr>
        <w:lang w:val="en-US"/>
      </w:rPr>
      <w:tab/>
    </w:r>
    <w:r w:rsidR="004207BD" w:rsidRPr="00FF3075">
      <w:rPr>
        <w:lang w:val="en-US"/>
      </w:rPr>
      <w:ptab w:relativeTo="margin" w:alignment="right" w:leader="none"/>
    </w:r>
    <w:r w:rsidR="006477E2" w:rsidRPr="00FF3075">
      <w:rPr>
        <w:lang w:val="en-US"/>
      </w:rPr>
      <w:fldChar w:fldCharType="begin"/>
    </w:r>
    <w:r w:rsidR="006477E2" w:rsidRPr="00FF3075">
      <w:rPr>
        <w:lang w:val="en-US"/>
      </w:rPr>
      <w:instrText xml:space="preserve"> TIME \@ "dd.MM.yyyy HH:mm" </w:instrText>
    </w:r>
    <w:r w:rsidR="006477E2" w:rsidRPr="00FF3075">
      <w:rPr>
        <w:lang w:val="en-US"/>
      </w:rPr>
      <w:fldChar w:fldCharType="separate"/>
    </w:r>
    <w:r w:rsidR="00404DA6">
      <w:rPr>
        <w:noProof/>
        <w:lang w:val="en-US"/>
      </w:rPr>
      <w:t>26.11.2020 13:51</w:t>
    </w:r>
    <w:r w:rsidR="006477E2" w:rsidRPr="00FF3075">
      <w:rPr>
        <w:lang w:val="en-US"/>
      </w:rPr>
      <w:fldChar w:fldCharType="end"/>
    </w:r>
  </w:p>
  <w:p w14:paraId="2F9C5D66" w14:textId="16BA93F2" w:rsidR="004207BD" w:rsidRPr="00FF3075" w:rsidRDefault="0001054C">
    <w:pPr>
      <w:pStyle w:val="Fuzeile"/>
      <w:rPr>
        <w:lang w:val="en-US"/>
      </w:rPr>
    </w:pPr>
    <w:r w:rsidRPr="00FF3075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F3075">
          <w:rPr>
            <w:lang w:val="en-US"/>
          </w:rPr>
          <w:t>Sven Petersen</w:t>
        </w:r>
      </w:sdtContent>
    </w:sdt>
    <w:r w:rsidR="007C0EBE" w:rsidRPr="00FF3075">
      <w:rPr>
        <w:lang w:val="en-US"/>
      </w:rPr>
      <w:tab/>
    </w:r>
    <w:r w:rsidRPr="00FF3075">
      <w:rPr>
        <w:lang w:val="en-US"/>
      </w:rPr>
      <w:t>Page</w:t>
    </w:r>
    <w:r w:rsidR="007C0EBE" w:rsidRPr="00FF3075">
      <w:rPr>
        <w:lang w:val="en-US"/>
      </w:rPr>
      <w:t xml:space="preserve"> </w:t>
    </w:r>
    <w:r w:rsidR="007C0EBE" w:rsidRPr="00FF3075">
      <w:rPr>
        <w:rStyle w:val="Seitenzahl"/>
        <w:lang w:val="en-US"/>
      </w:rPr>
      <w:fldChar w:fldCharType="begin"/>
    </w:r>
    <w:r w:rsidR="007C0EBE" w:rsidRPr="00FF3075">
      <w:rPr>
        <w:rStyle w:val="Seitenzahl"/>
        <w:lang w:val="en-US"/>
      </w:rPr>
      <w:instrText xml:space="preserve"> PAGE </w:instrText>
    </w:r>
    <w:r w:rsidR="007C0EBE" w:rsidRPr="00FF3075">
      <w:rPr>
        <w:rStyle w:val="Seitenzahl"/>
        <w:lang w:val="en-US"/>
      </w:rPr>
      <w:fldChar w:fldCharType="separate"/>
    </w:r>
    <w:r w:rsidR="00D4127D" w:rsidRPr="00FF3075">
      <w:rPr>
        <w:rStyle w:val="Seitenzahl"/>
        <w:noProof/>
        <w:lang w:val="en-US"/>
      </w:rPr>
      <w:t>2</w:t>
    </w:r>
    <w:r w:rsidR="007C0EBE" w:rsidRPr="00FF3075">
      <w:rPr>
        <w:rStyle w:val="Seitenzahl"/>
        <w:lang w:val="en-US"/>
      </w:rPr>
      <w:fldChar w:fldCharType="end"/>
    </w:r>
    <w:r w:rsidR="007C0EBE" w:rsidRPr="00FF3075">
      <w:rPr>
        <w:rStyle w:val="Seitenzahl"/>
        <w:lang w:val="en-US"/>
      </w:rPr>
      <w:t xml:space="preserve"> </w:t>
    </w:r>
    <w:r w:rsidRPr="00FF3075">
      <w:rPr>
        <w:rStyle w:val="Seitenzahl"/>
        <w:lang w:val="en-US"/>
      </w:rPr>
      <w:t>of</w:t>
    </w:r>
    <w:r w:rsidR="007C0EBE" w:rsidRPr="00FF3075">
      <w:rPr>
        <w:rStyle w:val="Seitenzahl"/>
        <w:lang w:val="en-US"/>
      </w:rPr>
      <w:t xml:space="preserve"> </w:t>
    </w:r>
    <w:r w:rsidR="007C0EBE" w:rsidRPr="00FF3075">
      <w:rPr>
        <w:rStyle w:val="Seitenzahl"/>
        <w:lang w:val="en-US"/>
      </w:rPr>
      <w:fldChar w:fldCharType="begin"/>
    </w:r>
    <w:r w:rsidR="007C0EBE" w:rsidRPr="00FF3075">
      <w:rPr>
        <w:rStyle w:val="Seitenzahl"/>
        <w:lang w:val="en-US"/>
      </w:rPr>
      <w:instrText xml:space="preserve"> NUMPAGES </w:instrText>
    </w:r>
    <w:r w:rsidR="007C0EBE" w:rsidRPr="00FF3075">
      <w:rPr>
        <w:rStyle w:val="Seitenzahl"/>
        <w:lang w:val="en-US"/>
      </w:rPr>
      <w:fldChar w:fldCharType="separate"/>
    </w:r>
    <w:r w:rsidR="00D4127D" w:rsidRPr="00FF3075">
      <w:rPr>
        <w:rStyle w:val="Seitenzahl"/>
        <w:noProof/>
        <w:lang w:val="en-US"/>
      </w:rPr>
      <w:t>2</w:t>
    </w:r>
    <w:r w:rsidR="007C0EBE" w:rsidRPr="00FF3075">
      <w:rPr>
        <w:rStyle w:val="Seitenzahl"/>
        <w:lang w:val="en-US"/>
      </w:rPr>
      <w:fldChar w:fldCharType="end"/>
    </w:r>
    <w:r w:rsidR="007C0EBE" w:rsidRPr="00FF3075">
      <w:rPr>
        <w:rStyle w:val="Seitenzahl"/>
        <w:lang w:val="en-US"/>
      </w:rPr>
      <w:tab/>
      <w:t>Do</w:t>
    </w:r>
    <w:r w:rsidRPr="00FF3075">
      <w:rPr>
        <w:rStyle w:val="Seitenzahl"/>
        <w:lang w:val="en-US"/>
      </w:rPr>
      <w:t>c</w:t>
    </w:r>
    <w:r w:rsidR="006477E2" w:rsidRPr="00FF3075">
      <w:rPr>
        <w:rStyle w:val="Seitenzahl"/>
        <w:lang w:val="en-US"/>
      </w:rPr>
      <w:t>.</w:t>
    </w:r>
    <w:r w:rsidR="007C0EBE" w:rsidRPr="00FF3075">
      <w:rPr>
        <w:rStyle w:val="Seitenzahl"/>
        <w:lang w:val="en-US"/>
      </w:rPr>
      <w:t>-N</w:t>
    </w:r>
    <w:r w:rsidRPr="00FF3075">
      <w:rPr>
        <w:rStyle w:val="Seitenzahl"/>
        <w:lang w:val="en-US"/>
      </w:rPr>
      <w:t>o</w:t>
    </w:r>
    <w:r w:rsidR="007C0EBE" w:rsidRPr="00FF3075">
      <w:rPr>
        <w:rStyle w:val="Seitenzahl"/>
        <w:lang w:val="en-US"/>
      </w:rPr>
      <w:t xml:space="preserve">.: </w:t>
    </w:r>
    <w:r w:rsidR="00FF3075" w:rsidRPr="00FF3075">
      <w:rPr>
        <w:rStyle w:val="Seitenzahl"/>
        <w:lang w:val="en-US"/>
      </w:rPr>
      <w:t>164</w:t>
    </w:r>
    <w:r w:rsidR="007C0EBE" w:rsidRPr="00FF3075">
      <w:rPr>
        <w:rStyle w:val="Seitenzahl"/>
        <w:lang w:val="en-US"/>
      </w:rPr>
      <w:t>-</w:t>
    </w:r>
    <w:r w:rsidRPr="00FF3075">
      <w:rPr>
        <w:rStyle w:val="Seitenzahl"/>
        <w:lang w:val="en-US"/>
      </w:rPr>
      <w:t>6</w:t>
    </w:r>
    <w:r w:rsidR="007C0EBE" w:rsidRPr="00FF3075">
      <w:rPr>
        <w:rStyle w:val="Seitenzahl"/>
        <w:lang w:val="en-US"/>
      </w:rPr>
      <w:t>-0</w:t>
    </w:r>
    <w:r w:rsidR="00FF3075" w:rsidRPr="00FF3075">
      <w:rPr>
        <w:rStyle w:val="Seitenzahl"/>
        <w:lang w:val="en-US"/>
      </w:rPr>
      <w:t>2</w:t>
    </w:r>
    <w:r w:rsidR="007C0EBE" w:rsidRPr="00FF3075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CBDE1" w14:textId="6161D25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404DA6">
      <w:rPr>
        <w:noProof/>
        <w:sz w:val="20"/>
        <w:szCs w:val="20"/>
      </w:rPr>
      <w:t>23128Ada_Test.docx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04DA6">
      <w:rPr>
        <w:noProof/>
        <w:sz w:val="20"/>
        <w:szCs w:val="20"/>
      </w:rPr>
      <w:t>26.11.2020 13:51</w:t>
    </w:r>
    <w:r w:rsidR="00971548" w:rsidRPr="00A930FC">
      <w:rPr>
        <w:sz w:val="20"/>
        <w:szCs w:val="20"/>
      </w:rPr>
      <w:fldChar w:fldCharType="end"/>
    </w:r>
  </w:p>
  <w:p w14:paraId="2ECD2D2B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5586" w14:textId="77777777" w:rsidR="00FF3075" w:rsidRDefault="00FF3075" w:rsidP="004207BD">
      <w:pPr>
        <w:spacing w:after="0" w:line="240" w:lineRule="auto"/>
      </w:pPr>
      <w:r>
        <w:separator/>
      </w:r>
    </w:p>
  </w:footnote>
  <w:footnote w:type="continuationSeparator" w:id="0">
    <w:p w14:paraId="7CDBA861" w14:textId="77777777" w:rsidR="00FF3075" w:rsidRDefault="00FF3075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0D263" w14:textId="0DBAEB74" w:rsidR="005131E2" w:rsidRPr="00A930FC" w:rsidRDefault="005131E2" w:rsidP="00FF3075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5"/>
    <w:rsid w:val="0001054C"/>
    <w:rsid w:val="00095AB4"/>
    <w:rsid w:val="000D4111"/>
    <w:rsid w:val="00172E2D"/>
    <w:rsid w:val="001E790F"/>
    <w:rsid w:val="002779BC"/>
    <w:rsid w:val="00304344"/>
    <w:rsid w:val="003711DD"/>
    <w:rsid w:val="00404DA6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B5C09"/>
    <w:rsid w:val="00AE432D"/>
    <w:rsid w:val="00CE5D11"/>
    <w:rsid w:val="00D15F29"/>
    <w:rsid w:val="00D4127D"/>
    <w:rsid w:val="00DC1E07"/>
    <w:rsid w:val="00DF5998"/>
    <w:rsid w:val="00E62356"/>
    <w:rsid w:val="00EE5A9E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7A50D"/>
  <w15:chartTrackingRefBased/>
  <w15:docId w15:val="{2BED8B7D-774A-4E9F-9470-D83ECC7B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F30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</cp:revision>
  <cp:lastPrinted>2020-11-26T12:51:00Z</cp:lastPrinted>
  <dcterms:created xsi:type="dcterms:W3CDTF">2020-11-26T12:36:00Z</dcterms:created>
  <dcterms:modified xsi:type="dcterms:W3CDTF">2020-11-26T12:51:00Z</dcterms:modified>
</cp:coreProperties>
</file>